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5ACB6" w14:textId="2C5DD422" w:rsidR="00CD71EF" w:rsidRDefault="005522E0">
      <w:r>
        <w:rPr>
          <w:noProof/>
        </w:rPr>
        <w:drawing>
          <wp:inline distT="0" distB="0" distL="0" distR="0" wp14:anchorId="269FF0F3" wp14:editId="2B9F1FE0">
            <wp:extent cx="5217160" cy="92519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E78" w14:textId="140C632F" w:rsidR="00D51BFF" w:rsidRDefault="00D51BFF">
      <w:bookmarkStart w:id="0" w:name="_GoBack"/>
      <w:bookmarkEnd w:id="0"/>
      <w:r>
        <w:t xml:space="preserve">Привет, </w:t>
      </w:r>
      <w:bookmarkStart w:id="1" w:name="Name"/>
      <w:r>
        <w:t>имя</w:t>
      </w:r>
      <w:bookmarkEnd w:id="1"/>
      <w:r>
        <w:t>!</w:t>
      </w:r>
    </w:p>
    <w:p w14:paraId="0942BC4D" w14:textId="77777777" w:rsidR="00D51BFF" w:rsidRPr="00D51BFF" w:rsidRDefault="00D51BFF">
      <w:r>
        <w:t xml:space="preserve">Поздравляю тебя, желаю </w:t>
      </w:r>
      <w:bookmarkStart w:id="2" w:name="Wish1"/>
      <w:r>
        <w:t>пожелание1</w:t>
      </w:r>
      <w:bookmarkEnd w:id="2"/>
      <w:r>
        <w:t xml:space="preserve">, </w:t>
      </w:r>
      <w:bookmarkStart w:id="3" w:name="Wish2"/>
      <w:r>
        <w:t>пожелание2</w:t>
      </w:r>
      <w:bookmarkEnd w:id="3"/>
      <w:r w:rsidR="004F1FDC" w:rsidRPr="0011795E">
        <w:t xml:space="preserve"> </w:t>
      </w:r>
      <w:r>
        <w:t xml:space="preserve">и </w:t>
      </w:r>
      <w:bookmarkStart w:id="4" w:name="Wish3"/>
      <w:r>
        <w:t>пожелание3</w:t>
      </w:r>
      <w:bookmarkEnd w:id="4"/>
      <w:r>
        <w:t>.</w:t>
      </w:r>
    </w:p>
    <w:sectPr w:rsidR="00D51BFF" w:rsidRPr="00D51BFF" w:rsidSect="005522E0">
      <w:pgSz w:w="11906" w:h="16838"/>
      <w:pgMar w:top="0" w:right="0" w:bottom="0" w:left="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C"/>
    <w:rsid w:val="0011795E"/>
    <w:rsid w:val="004F1FDC"/>
    <w:rsid w:val="005522E0"/>
    <w:rsid w:val="00CD71EF"/>
    <w:rsid w:val="00D5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A3CE"/>
  <w15:chartTrackingRefBased/>
  <w15:docId w15:val="{995AEBB7-8D26-4EFD-945A-E09CFBB0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1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7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498\OneDrive\PSU\SYAP\New_yap_16.01.20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712-CF6F-4808-918E-CDE8D8CD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Ковыляев</dc:creator>
  <cp:keywords/>
  <dc:description/>
  <cp:lastModifiedBy>Дмитрий Ковыляев</cp:lastModifiedBy>
  <cp:revision>4</cp:revision>
  <dcterms:created xsi:type="dcterms:W3CDTF">2020-01-19T07:16:00Z</dcterms:created>
  <dcterms:modified xsi:type="dcterms:W3CDTF">2020-01-19T08:00:00Z</dcterms:modified>
</cp:coreProperties>
</file>